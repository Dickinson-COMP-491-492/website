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6B064" w14:textId="77777777" w:rsidR="00111C8E" w:rsidRDefault="00DC5960">
      <w:pPr>
        <w:pStyle w:val="Heading1"/>
      </w:pPr>
      <w:r>
        <w:t>Class Activity</w:t>
      </w:r>
    </w:p>
    <w:tbl>
      <w:tblPr>
        <w:tblStyle w:val="Listtable"/>
        <w:tblW w:w="5000" w:type="pct"/>
        <w:tblLook w:val="04A0" w:firstRow="1" w:lastRow="0" w:firstColumn="1" w:lastColumn="0" w:noHBand="0" w:noVBand="1"/>
        <w:tblDescription w:val="Lesson plan information table"/>
      </w:tblPr>
      <w:tblGrid>
        <w:gridCol w:w="2675"/>
        <w:gridCol w:w="6685"/>
      </w:tblGrid>
      <w:tr w:rsidR="008E7FB4" w14:paraId="529F63B7" w14:textId="77777777" w:rsidTr="004F2B02">
        <w:sdt>
          <w:sdtPr>
            <w:alias w:val="Title:"/>
            <w:tag w:val="Title:"/>
            <w:id w:val="1510411342"/>
            <w:placeholder>
              <w:docPart w:val="902916E7B6C74E64A5FAA766E47E0C41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5789AD71" w14:textId="77777777" w:rsidR="008E7FB4" w:rsidRDefault="00160773">
                <w:r>
                  <w:rPr>
                    <w:iCs/>
                  </w:rPr>
                  <w:t>Title</w:t>
                </w:r>
              </w:p>
            </w:tc>
          </w:sdtContent>
        </w:sdt>
        <w:tc>
          <w:tcPr>
            <w:tcW w:w="6685" w:type="dxa"/>
          </w:tcPr>
          <w:p w14:paraId="57CF9BF8" w14:textId="77777777" w:rsidR="008E7FB4" w:rsidRPr="0096361D" w:rsidRDefault="00DC5960" w:rsidP="000C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Privacy by Design </w:t>
            </w:r>
            <w:r w:rsidR="000C0278">
              <w:t>Card Game</w:t>
            </w:r>
            <w:r w:rsidR="00AC730D">
              <w:t xml:space="preserve"> </w:t>
            </w:r>
          </w:p>
        </w:tc>
      </w:tr>
      <w:tr w:rsidR="008E7FB4" w14:paraId="5DD7BFB0" w14:textId="77777777" w:rsidTr="004F2B02">
        <w:sdt>
          <w:sdtPr>
            <w:alias w:val="Subject:"/>
            <w:tag w:val="Subject:"/>
            <w:id w:val="-2015832294"/>
            <w:placeholder>
              <w:docPart w:val="415FE59AAD4C4112BAE6812AF594E14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47C14F87" w14:textId="77777777" w:rsidR="008E7FB4" w:rsidRDefault="00160773">
                <w:r>
                  <w:rPr>
                    <w:iCs/>
                  </w:rPr>
                  <w:t>Subject</w:t>
                </w:r>
              </w:p>
            </w:tc>
          </w:sdtContent>
        </w:sdt>
        <w:tc>
          <w:tcPr>
            <w:tcW w:w="6685" w:type="dxa"/>
          </w:tcPr>
          <w:p w14:paraId="5E14C509" w14:textId="3D032950" w:rsidR="008E7FB4" w:rsidRDefault="00736D6A" w:rsidP="00DC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Ethics; Computer Science Education; </w:t>
            </w:r>
            <w:r w:rsidR="00B13EAE">
              <w:t xml:space="preserve">Information Science Education; </w:t>
            </w:r>
            <w:r>
              <w:t>Mobile App</w:t>
            </w:r>
            <w:r w:rsidR="00B13EAE">
              <w:t>lication</w:t>
            </w:r>
            <w:r>
              <w:t xml:space="preserve"> Development </w:t>
            </w:r>
            <w:r w:rsidR="00DC5960">
              <w:t xml:space="preserve"> </w:t>
            </w:r>
          </w:p>
        </w:tc>
      </w:tr>
      <w:tr w:rsidR="008E7FB4" w14:paraId="6D17742E" w14:textId="77777777" w:rsidTr="004F2B02">
        <w:sdt>
          <w:sdtPr>
            <w:rPr>
              <w:iCs/>
            </w:rPr>
            <w:alias w:val="Author:"/>
            <w:tag w:val="Author:"/>
            <w:id w:val="-421875527"/>
            <w:placeholder>
              <w:docPart w:val="BA923DEB803945F490A61B054746D2C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38E19F7A" w14:textId="77777777" w:rsidR="008E7FB4" w:rsidRDefault="00160773">
                <w:r w:rsidRPr="00160773">
                  <w:t>Author</w:t>
                </w:r>
              </w:p>
            </w:tc>
          </w:sdtContent>
        </w:sdt>
        <w:tc>
          <w:tcPr>
            <w:tcW w:w="6685" w:type="dxa"/>
          </w:tcPr>
          <w:p w14:paraId="42AFCB4F" w14:textId="73EC158C" w:rsidR="008E7FB4" w:rsidRDefault="00DC5960" w:rsidP="00DC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Katie Shilton, Adam Porter, Susan Winter</w:t>
            </w:r>
            <w:r w:rsidR="00B13EAE">
              <w:t xml:space="preserve">, </w:t>
            </w:r>
            <w:proofErr w:type="spellStart"/>
            <w:r w:rsidR="00B13EAE">
              <w:t>Donal</w:t>
            </w:r>
            <w:proofErr w:type="spellEnd"/>
            <w:r w:rsidR="00B13EAE">
              <w:t xml:space="preserve"> </w:t>
            </w:r>
            <w:proofErr w:type="spellStart"/>
            <w:r w:rsidR="00B13EAE">
              <w:t>Heidenblad</w:t>
            </w:r>
            <w:proofErr w:type="spellEnd"/>
            <w:r>
              <w:t xml:space="preserve"> </w:t>
            </w:r>
          </w:p>
        </w:tc>
      </w:tr>
      <w:tr w:rsidR="008E7FB4" w14:paraId="79FFA5DD" w14:textId="77777777" w:rsidTr="004F2B02">
        <w:sdt>
          <w:sdtPr>
            <w:rPr>
              <w:iCs/>
            </w:rPr>
            <w:alias w:val="Grade level:"/>
            <w:tag w:val="Grade level:"/>
            <w:id w:val="1692801054"/>
            <w:placeholder>
              <w:docPart w:val="0568C921F407487BB509ACC206FD1752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37D10ACA" w14:textId="77777777" w:rsidR="008E7FB4" w:rsidRDefault="00160773">
                <w:r>
                  <w:rPr>
                    <w:iCs/>
                  </w:rPr>
                  <w:t>Grade level</w:t>
                </w:r>
              </w:p>
            </w:tc>
          </w:sdtContent>
        </w:sdt>
        <w:tc>
          <w:tcPr>
            <w:tcW w:w="6685" w:type="dxa"/>
          </w:tcPr>
          <w:p w14:paraId="6997A772" w14:textId="459CAE2B" w:rsidR="008E7FB4" w:rsidRDefault="00DC5960" w:rsidP="00DC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Undergraduate</w:t>
            </w:r>
            <w:r w:rsidR="00BF47D1">
              <w:t xml:space="preserve"> students</w:t>
            </w:r>
            <w:r>
              <w:t>, Graduate</w:t>
            </w:r>
            <w:r w:rsidR="00BF47D1">
              <w:t xml:space="preserve"> students</w:t>
            </w:r>
          </w:p>
        </w:tc>
      </w:tr>
      <w:tr w:rsidR="008E7FB4" w14:paraId="1778762C" w14:textId="77777777" w:rsidTr="004F2B02">
        <w:sdt>
          <w:sdtPr>
            <w:rPr>
              <w:iCs/>
            </w:rPr>
            <w:alias w:val="Time duration:"/>
            <w:tag w:val="Time duration:"/>
            <w:id w:val="1983274485"/>
            <w:placeholder>
              <w:docPart w:val="0A426E33202A4B619FFE0C1BAD221C4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5F8B0D3D" w14:textId="77777777" w:rsidR="008E7FB4" w:rsidRDefault="00160773">
                <w:r>
                  <w:rPr>
                    <w:iCs/>
                  </w:rPr>
                  <w:t>Time duration</w:t>
                </w:r>
              </w:p>
            </w:tc>
          </w:sdtContent>
        </w:sdt>
        <w:tc>
          <w:tcPr>
            <w:tcW w:w="6685" w:type="dxa"/>
          </w:tcPr>
          <w:p w14:paraId="7487C409" w14:textId="77777777" w:rsidR="008E7FB4" w:rsidRDefault="000C0278" w:rsidP="00DC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– 10</w:t>
            </w:r>
            <w:r w:rsidR="00DC5960">
              <w:t xml:space="preserve">0 </w:t>
            </w:r>
            <w:r w:rsidR="00736D6A">
              <w:t xml:space="preserve">minutes </w:t>
            </w:r>
          </w:p>
        </w:tc>
      </w:tr>
      <w:tr w:rsidR="00736D6A" w14:paraId="3F1417E7" w14:textId="77777777" w:rsidTr="004F2B02">
        <w:sdt>
          <w:sdtPr>
            <w:rPr>
              <w:iCs/>
            </w:rPr>
            <w:alias w:val="Overview:"/>
            <w:tag w:val="Overview:"/>
            <w:id w:val="2122106181"/>
            <w:placeholder>
              <w:docPart w:val="B0485E972D5148B88B85BCD47A01E47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035A34DA" w14:textId="77777777" w:rsidR="00736D6A" w:rsidRDefault="00736D6A" w:rsidP="00736D6A">
                <w:r>
                  <w:rPr>
                    <w:iCs/>
                  </w:rPr>
                  <w:t>Overview</w:t>
                </w:r>
              </w:p>
            </w:tc>
          </w:sdtContent>
        </w:sdt>
        <w:tc>
          <w:tcPr>
            <w:tcW w:w="6685" w:type="dxa"/>
          </w:tcPr>
          <w:p w14:paraId="36AA51E2" w14:textId="090E9A5D" w:rsidR="00736D6A" w:rsidRDefault="00736D6A" w:rsidP="0027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Educational role-playing </w:t>
            </w:r>
            <w:r w:rsidR="002745BD">
              <w:t>card game</w:t>
            </w:r>
            <w:r>
              <w:t xml:space="preserve"> </w:t>
            </w:r>
            <w:r w:rsidR="005442BD">
              <w:t>in which</w:t>
            </w:r>
            <w:r w:rsidR="00BF47D1">
              <w:t xml:space="preserve"> students work in teams to</w:t>
            </w:r>
            <w:r>
              <w:t xml:space="preserve"> </w:t>
            </w:r>
            <w:r w:rsidR="005442BD">
              <w:t>make decisions about data collection for a mobile application. The game helps them consider and experience the</w:t>
            </w:r>
            <w:r>
              <w:t xml:space="preserve"> ethical consequences of </w:t>
            </w:r>
            <w:r w:rsidR="005442BD">
              <w:t xml:space="preserve">their </w:t>
            </w:r>
            <w:r w:rsidR="00BF47D1">
              <w:t>decisions. Can be played in person or online.</w:t>
            </w:r>
            <w:r>
              <w:t xml:space="preserve"> </w:t>
            </w:r>
          </w:p>
        </w:tc>
      </w:tr>
      <w:tr w:rsidR="00736D6A" w14:paraId="4F32B907" w14:textId="77777777" w:rsidTr="004F2B02">
        <w:sdt>
          <w:sdtPr>
            <w:rPr>
              <w:iCs/>
            </w:rPr>
            <w:alias w:val="Objective:"/>
            <w:tag w:val="Objective:"/>
            <w:id w:val="-305854865"/>
            <w:placeholder>
              <w:docPart w:val="7C773DE8F8154C7D8DDF1858C628E01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00E5D9BB" w14:textId="77777777" w:rsidR="00736D6A" w:rsidRDefault="00736D6A" w:rsidP="00736D6A">
                <w:r>
                  <w:rPr>
                    <w:iCs/>
                  </w:rPr>
                  <w:t>Objective</w:t>
                </w:r>
              </w:p>
            </w:tc>
          </w:sdtContent>
        </w:sdt>
        <w:tc>
          <w:tcPr>
            <w:tcW w:w="6685" w:type="dxa"/>
          </w:tcPr>
          <w:p w14:paraId="0CDE8220" w14:textId="0CA1C194" w:rsidR="00736D6A" w:rsidRDefault="005442BD" w:rsidP="0073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Understand</w:t>
            </w:r>
            <w:r w:rsidR="00736D6A">
              <w:t xml:space="preserve"> ethical issues in </w:t>
            </w:r>
            <w:r>
              <w:t>mobile data collection and sharing</w:t>
            </w:r>
            <w:r w:rsidR="00736D6A">
              <w:t xml:space="preserve">; </w:t>
            </w:r>
            <w:r>
              <w:t>w</w:t>
            </w:r>
            <w:r w:rsidR="00736D6A">
              <w:t>eigh ethical principles against technical and market realities</w:t>
            </w:r>
            <w:r>
              <w:t xml:space="preserve"> and create a workable data policy</w:t>
            </w:r>
            <w:r w:rsidR="00736D6A">
              <w:t>;</w:t>
            </w:r>
            <w:r>
              <w:t xml:space="preserve"> experience and analyze the consequences of ethical decision-making.</w:t>
            </w:r>
          </w:p>
        </w:tc>
      </w:tr>
      <w:tr w:rsidR="00736D6A" w14:paraId="6722C70E" w14:textId="77777777" w:rsidTr="000C0278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sdt>
            <w:sdtPr>
              <w:rPr>
                <w:iCs/>
              </w:rPr>
              <w:alias w:val="Materials:"/>
              <w:tag w:val="Materials:"/>
              <w:id w:val="1820617067"/>
              <w:placeholder>
                <w:docPart w:val="2EA5C830EEA246688038CA60BA13B4D3"/>
              </w:placeholder>
              <w:temporary/>
              <w:showingPlcHdr/>
              <w15:appearance w15:val="hidden"/>
            </w:sdtPr>
            <w:sdtEndPr/>
            <w:sdtContent>
              <w:p w14:paraId="67F117BF" w14:textId="77777777" w:rsidR="00736D6A" w:rsidRPr="00160773" w:rsidRDefault="00736D6A" w:rsidP="00736D6A">
                <w:pPr>
                  <w:rPr>
                    <w:i w:val="0"/>
                    <w:iCs/>
                  </w:rPr>
                </w:pPr>
                <w:r>
                  <w:rPr>
                    <w:iCs/>
                  </w:rPr>
                  <w:t>Materials</w:t>
                </w:r>
              </w:p>
            </w:sdtContent>
          </w:sdt>
        </w:tc>
        <w:tc>
          <w:tcPr>
            <w:tcW w:w="6685" w:type="dxa"/>
          </w:tcPr>
          <w:p w14:paraId="2728E696" w14:textId="6FCF580E" w:rsidR="00736D6A" w:rsidRDefault="000C0278" w:rsidP="0073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Card Game Rules, Board, Event </w:t>
            </w:r>
            <w:r w:rsidR="0032486D">
              <w:t>Cards</w:t>
            </w:r>
            <w:r>
              <w:t>, Resource Tokens, Pol</w:t>
            </w:r>
            <w:r w:rsidR="008B599F">
              <w:t xml:space="preserve">icy Decision Chips OR access to </w:t>
            </w:r>
            <w:r w:rsidR="005442BD">
              <w:t>the online version.</w:t>
            </w:r>
            <w:r w:rsidR="0032486D">
              <w:t xml:space="preserve"> </w:t>
            </w:r>
            <w:r w:rsidR="00736D6A">
              <w:t xml:space="preserve"> </w:t>
            </w:r>
          </w:p>
        </w:tc>
      </w:tr>
      <w:tr w:rsidR="00736D6A" w14:paraId="703CC7D3" w14:textId="77777777" w:rsidTr="002745BD">
        <w:trPr>
          <w:trHeight w:val="1080"/>
        </w:trPr>
        <w:sdt>
          <w:sdtPr>
            <w:rPr>
              <w:iCs/>
            </w:rPr>
            <w:alias w:val="Activities and procedures:"/>
            <w:tag w:val="Activities and procedures:"/>
            <w:id w:val="273912788"/>
            <w:placeholder>
              <w:docPart w:val="0973EF7659F6400BB5AEC03C6235C7C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3C3B57A0" w14:textId="77777777" w:rsidR="00736D6A" w:rsidRDefault="00736D6A" w:rsidP="00736D6A">
                <w:pPr>
                  <w:rPr>
                    <w:i w:val="0"/>
                    <w:iCs/>
                  </w:rPr>
                </w:pPr>
                <w:r>
                  <w:rPr>
                    <w:iCs/>
                  </w:rPr>
                  <w:t>Activities and procedures</w:t>
                </w:r>
              </w:p>
            </w:tc>
          </w:sdtContent>
        </w:sdt>
        <w:tc>
          <w:tcPr>
            <w:tcW w:w="6685" w:type="dxa"/>
          </w:tcPr>
          <w:p w14:paraId="4B9D7269" w14:textId="1B470DFB" w:rsidR="00736D6A" w:rsidRDefault="002745BD" w:rsidP="0027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Instructors prepare for the activity by assigning</w:t>
            </w:r>
            <w:r w:rsidR="009A7E9E">
              <w:t xml:space="preserve"> background</w:t>
            </w:r>
            <w:r>
              <w:t xml:space="preserve"> reading and </w:t>
            </w:r>
            <w:r w:rsidR="009A7E9E">
              <w:t xml:space="preserve">distributing the </w:t>
            </w:r>
            <w:r>
              <w:t>game rules.</w:t>
            </w:r>
          </w:p>
          <w:p w14:paraId="723B0573" w14:textId="15CE247A" w:rsidR="002745BD" w:rsidRDefault="002745BD" w:rsidP="0027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Students play game </w:t>
            </w:r>
            <w:r w:rsidR="009A7E9E">
              <w:t>during a</w:t>
            </w:r>
            <w:r>
              <w:t xml:space="preserve"> class session</w:t>
            </w:r>
            <w:r w:rsidR="009A7E9E">
              <w:t xml:space="preserve"> or as homework. Students will need</w:t>
            </w:r>
            <w:r>
              <w:t xml:space="preserve"> 90 – 100 minutes</w:t>
            </w:r>
            <w:r w:rsidR="009A7E9E">
              <w:t>.</w:t>
            </w:r>
          </w:p>
          <w:p w14:paraId="5D4D0EC7" w14:textId="36EC4A55" w:rsidR="002745BD" w:rsidRDefault="002745BD" w:rsidP="0027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Instructor concludes activity with discussion </w:t>
            </w:r>
            <w:r w:rsidR="009A7E9E">
              <w:t>of student experiences and reflection on ethical challenges in design.</w:t>
            </w:r>
          </w:p>
        </w:tc>
      </w:tr>
    </w:tbl>
    <w:p w14:paraId="2B48743D" w14:textId="77777777" w:rsidR="00AE6722" w:rsidRDefault="00AE6722"/>
    <w:p w14:paraId="15A024A0" w14:textId="77777777" w:rsidR="00410AB3" w:rsidRDefault="00410AB3"/>
    <w:p w14:paraId="3BA9C725" w14:textId="77777777" w:rsidR="00410AB3" w:rsidRDefault="00410AB3"/>
    <w:p w14:paraId="7B49B90B" w14:textId="77777777" w:rsidR="00410AB3" w:rsidRDefault="00410AB3"/>
    <w:p w14:paraId="564CDCB2" w14:textId="77777777" w:rsidR="00410AB3" w:rsidRDefault="00410AB3"/>
    <w:p w14:paraId="6538901C" w14:textId="77777777" w:rsidR="00410AB3" w:rsidRDefault="00410AB3"/>
    <w:p w14:paraId="45FD7869" w14:textId="77777777" w:rsidR="00410AB3" w:rsidRDefault="00410AB3" w:rsidP="00410AB3">
      <w:pPr>
        <w:pStyle w:val="Heading2"/>
      </w:pPr>
      <w:r>
        <w:lastRenderedPageBreak/>
        <w:t xml:space="preserve">Overview </w:t>
      </w:r>
    </w:p>
    <w:p w14:paraId="02351C5D" w14:textId="2702B244" w:rsidR="004F5F39" w:rsidRDefault="00410AB3" w:rsidP="00410AB3">
      <w:r w:rsidRPr="00932B58">
        <w:t>This lesson plan describes how to</w:t>
      </w:r>
      <w:r w:rsidR="004F5F39">
        <w:t xml:space="preserve"> </w:t>
      </w:r>
      <w:proofErr w:type="spellStart"/>
      <w:r w:rsidR="004F5F39">
        <w:t>roleplay</w:t>
      </w:r>
      <w:proofErr w:type="spellEnd"/>
      <w:r w:rsidR="004F5F39">
        <w:t xml:space="preserve"> ethical challenges in technology development</w:t>
      </w:r>
      <w:r w:rsidRPr="00932B58">
        <w:t xml:space="preserve"> us</w:t>
      </w:r>
      <w:r w:rsidR="004F5F39">
        <w:t>ing</w:t>
      </w:r>
      <w:r w:rsidRPr="00932B58">
        <w:t xml:space="preserve"> the Pr</w:t>
      </w:r>
      <w:r>
        <w:t>ivacy by Design (</w:t>
      </w:r>
      <w:proofErr w:type="spellStart"/>
      <w:r>
        <w:t>PbD</w:t>
      </w:r>
      <w:proofErr w:type="spellEnd"/>
      <w:r>
        <w:t xml:space="preserve">) </w:t>
      </w:r>
      <w:r w:rsidR="000C0278">
        <w:t>Card</w:t>
      </w:r>
      <w:r>
        <w:t xml:space="preserve"> Game</w:t>
      </w:r>
      <w:r w:rsidRPr="00932B58">
        <w:t>.</w:t>
      </w:r>
      <w:r w:rsidR="004F5F39">
        <w:t xml:space="preserve"> </w:t>
      </w:r>
      <w:proofErr w:type="spellStart"/>
      <w:r w:rsidR="004F5F39">
        <w:t>Roleplay</w:t>
      </w:r>
      <w:proofErr w:type="spellEnd"/>
      <w:r w:rsidR="004F5F39">
        <w:t xml:space="preserve"> enables students to learn how ethical challenges are embedded in development work, and encourages students to master consensus decision-making around ethical dilemmas.</w:t>
      </w:r>
      <w:r w:rsidRPr="00932B58">
        <w:t xml:space="preserve"> </w:t>
      </w:r>
    </w:p>
    <w:p w14:paraId="28011FC0" w14:textId="100125C5" w:rsidR="00310A87" w:rsidRDefault="004F5F39" w:rsidP="00410AB3">
      <w:r>
        <w:t xml:space="preserve">In the </w:t>
      </w:r>
      <w:proofErr w:type="spellStart"/>
      <w:r>
        <w:t>PbD</w:t>
      </w:r>
      <w:proofErr w:type="spellEnd"/>
      <w:r>
        <w:t xml:space="preserve"> Game, s</w:t>
      </w:r>
      <w:r w:rsidR="00410AB3" w:rsidRPr="00932B58">
        <w:t xml:space="preserve">tudents </w:t>
      </w:r>
      <w:r w:rsidR="00410AB3">
        <w:t xml:space="preserve">pick </w:t>
      </w:r>
      <w:r w:rsidR="008B599F">
        <w:t xml:space="preserve">and </w:t>
      </w:r>
      <w:r>
        <w:t>assume the roles of</w:t>
      </w:r>
      <w:r w:rsidR="00410AB3" w:rsidRPr="00932B58">
        <w:t xml:space="preserve"> project manager, software developer, </w:t>
      </w:r>
      <w:r>
        <w:t>and</w:t>
      </w:r>
      <w:r w:rsidR="00410AB3" w:rsidRPr="00932B58">
        <w:t xml:space="preserve"> user experience engineer</w:t>
      </w:r>
      <w:r>
        <w:t xml:space="preserve">. As a team, they must </w:t>
      </w:r>
      <w:r w:rsidR="00410AB3">
        <w:t>decide on a privacy policy for a</w:t>
      </w:r>
      <w:r>
        <w:t xml:space="preserve"> fictional (but plausible) mobile health application</w:t>
      </w:r>
      <w:r w:rsidR="00410AB3" w:rsidRPr="00932B58">
        <w:t xml:space="preserve">. </w:t>
      </w:r>
      <w:r>
        <w:t>A board simulates the steps in creating a data collection and sharing policy. The board prompts the teams to</w:t>
      </w:r>
      <w:r w:rsidR="00410AB3">
        <w:t xml:space="preserve"> decide what data they will collect for the application and </w:t>
      </w:r>
      <w:r w:rsidR="00310A87">
        <w:t>who they will share the data with.</w:t>
      </w:r>
      <w:r w:rsidR="00410AB3">
        <w:t xml:space="preserve"> </w:t>
      </w:r>
      <w:r w:rsidR="00410AB3" w:rsidRPr="00932B58">
        <w:t xml:space="preserve"> During the course of the </w:t>
      </w:r>
      <w:r w:rsidR="00310A87">
        <w:t>game</w:t>
      </w:r>
      <w:r w:rsidR="00410AB3">
        <w:t>,</w:t>
      </w:r>
      <w:r w:rsidR="00410AB3" w:rsidRPr="00932B58">
        <w:t xml:space="preserve"> </w:t>
      </w:r>
      <w:r w:rsidR="00310A87">
        <w:t xml:space="preserve">event cards </w:t>
      </w:r>
      <w:r>
        <w:t xml:space="preserve">introduce </w:t>
      </w:r>
      <w:r>
        <w:rPr>
          <w:b/>
        </w:rPr>
        <w:t>values levers</w:t>
      </w:r>
      <w:r>
        <w:t>:</w:t>
      </w:r>
      <w:r w:rsidR="00310A87">
        <w:t xml:space="preserve"> </w:t>
      </w:r>
      <w:r w:rsidR="0047719D">
        <w:t>internal and external</w:t>
      </w:r>
      <w:r w:rsidR="0047719D" w:rsidRPr="00932B58">
        <w:t xml:space="preserve"> </w:t>
      </w:r>
      <w:r w:rsidR="00410AB3" w:rsidRPr="00932B58">
        <w:t>forces</w:t>
      </w:r>
      <w:r w:rsidR="001110C9">
        <w:t xml:space="preserve"> that</w:t>
      </w:r>
      <w:r>
        <w:t xml:space="preserve"> encourage reflection on data collection decisions and expose students to the consequences of their policies.</w:t>
      </w:r>
      <w:r w:rsidR="00410AB3">
        <w:t xml:space="preserve"> </w:t>
      </w:r>
    </w:p>
    <w:p w14:paraId="4E2BC6CA" w14:textId="619B7311" w:rsidR="00410AB3" w:rsidRDefault="001D45F7" w:rsidP="00410AB3">
      <w:r>
        <w:t>We have created</w:t>
      </w:r>
      <w:r w:rsidR="00310A87">
        <w:t xml:space="preserve"> both an online version and offline version of the game, and a</w:t>
      </w:r>
      <w:r w:rsidR="00410AB3">
        <w:t xml:space="preserve">ll necessary materials, including </w:t>
      </w:r>
      <w:r w:rsidR="00310A87">
        <w:t xml:space="preserve">printable game materials, </w:t>
      </w:r>
      <w:r w:rsidR="00410AB3">
        <w:t xml:space="preserve">readings, questions, and files are provided </w:t>
      </w:r>
      <w:r>
        <w:t>on this site</w:t>
      </w:r>
      <w:r w:rsidR="00410AB3">
        <w:t xml:space="preserve">. Neither instructors nor students require </w:t>
      </w:r>
      <w:r>
        <w:t xml:space="preserve">prior </w:t>
      </w:r>
      <w:r w:rsidR="00410AB3">
        <w:t xml:space="preserve">training in ethical theory or mobile development. The </w:t>
      </w:r>
      <w:r w:rsidR="00310A87">
        <w:t>game</w:t>
      </w:r>
      <w:r w:rsidR="00410AB3">
        <w:t xml:space="preserve"> is </w:t>
      </w:r>
      <w:r>
        <w:t xml:space="preserve">intended as </w:t>
      </w:r>
      <w:r w:rsidR="00410AB3">
        <w:t>a</w:t>
      </w:r>
      <w:r>
        <w:t>n</w:t>
      </w:r>
      <w:r w:rsidR="00410AB3">
        <w:t xml:space="preserve"> introduction to the ethical consequences of developer design practices in the context of mobile app development</w:t>
      </w:r>
      <w:r w:rsidR="00BC0D4F">
        <w:t xml:space="preserve">. We hope it will spark deeper </w:t>
      </w:r>
      <w:r w:rsidR="000F14EA">
        <w:t xml:space="preserve">classroom </w:t>
      </w:r>
      <w:r w:rsidR="00BC0D4F">
        <w:t>conversations about the power and politics of technology design</w:t>
      </w:r>
      <w:r w:rsidR="000F14EA">
        <w:t>, as well as supply students with practice negotiating social issues alongside technical ones</w:t>
      </w:r>
      <w:r w:rsidR="00BC0D4F">
        <w:t xml:space="preserve">. </w:t>
      </w:r>
    </w:p>
    <w:p w14:paraId="00761C83" w14:textId="77777777" w:rsidR="00410AB3" w:rsidRDefault="00410AB3" w:rsidP="00410AB3"/>
    <w:p w14:paraId="4E307AFF" w14:textId="77777777" w:rsidR="00410AB3" w:rsidRDefault="00410AB3" w:rsidP="00410AB3">
      <w:pPr>
        <w:pStyle w:val="Heading2"/>
      </w:pPr>
      <w:r>
        <w:t>Background</w:t>
      </w:r>
    </w:p>
    <w:p w14:paraId="79DAB157" w14:textId="579F2194" w:rsidR="00410AB3" w:rsidRDefault="00410AB3" w:rsidP="00410AB3">
      <w:r>
        <w:t>The Privacy by Design (</w:t>
      </w:r>
      <w:proofErr w:type="spellStart"/>
      <w:r>
        <w:t>PbD</w:t>
      </w:r>
      <w:proofErr w:type="spellEnd"/>
      <w:r>
        <w:t xml:space="preserve">) </w:t>
      </w:r>
      <w:r w:rsidR="000C0278">
        <w:t>Card</w:t>
      </w:r>
      <w:r w:rsidR="00310A87">
        <w:t xml:space="preserve"> Game</w:t>
      </w:r>
      <w:r>
        <w:t xml:space="preserve"> is the result of NSF-funded research grant SES-1449351 CCE STEM: Finding Practices that Cultivate Ethical Computing in Mobile and Wearable Application Research and Design. Principle Investigator</w:t>
      </w:r>
      <w:r w:rsidR="000F14EA">
        <w:t>s</w:t>
      </w:r>
      <w:r>
        <w:t xml:space="preserve"> Kat</w:t>
      </w:r>
      <w:r w:rsidR="000F14EA">
        <w:t>ie</w:t>
      </w:r>
      <w:r>
        <w:t xml:space="preserve"> Shilton</w:t>
      </w:r>
      <w:r w:rsidR="000F14EA">
        <w:t>,</w:t>
      </w:r>
      <w:r>
        <w:t xml:space="preserve"> Susan Winter and Adam Porter at the University of Maryland </w:t>
      </w:r>
      <w:r w:rsidR="000F14EA">
        <w:t xml:space="preserve">first </w:t>
      </w:r>
      <w:r>
        <w:t xml:space="preserve">studied </w:t>
      </w:r>
      <w:r w:rsidR="000F14EA">
        <w:t>mobile developer forums</w:t>
      </w:r>
      <w:r>
        <w:t xml:space="preserve"> to discover</w:t>
      </w:r>
      <w:r w:rsidR="000F14EA">
        <w:t xml:space="preserve"> common values levers:</w:t>
      </w:r>
      <w:r>
        <w:t xml:space="preserve"> factors that encourage</w:t>
      </w:r>
      <w:r w:rsidR="000F14EA">
        <w:t xml:space="preserve"> real-world developers’</w:t>
      </w:r>
      <w:r>
        <w:t xml:space="preserve"> discussion and action </w:t>
      </w:r>
      <w:r w:rsidR="000F14EA">
        <w:t>on</w:t>
      </w:r>
      <w:r>
        <w:t xml:space="preserve"> ethical challenges.</w:t>
      </w:r>
      <w:r w:rsidR="000F14EA">
        <w:t xml:space="preserve"> We then used these findings to shape the game.</w:t>
      </w:r>
      <w:r>
        <w:t xml:space="preserve"> Instructors interested in additional background information on the research,</w:t>
      </w:r>
      <w:r w:rsidR="000F14EA">
        <w:t xml:space="preserve"> including </w:t>
      </w:r>
      <w:r w:rsidR="0073448E">
        <w:t xml:space="preserve">complimentary </w:t>
      </w:r>
      <w:r w:rsidR="000F14EA">
        <w:t>papers on privacy discussions in mobile developer forums,</w:t>
      </w:r>
      <w:r>
        <w:t xml:space="preserve"> should visit the </w:t>
      </w:r>
      <w:hyperlink r:id="rId7" w:history="1">
        <w:r w:rsidRPr="00C820BA">
          <w:rPr>
            <w:rStyle w:val="Hyperlink"/>
          </w:rPr>
          <w:t>Ethics and Values In Design Lab</w:t>
        </w:r>
      </w:hyperlink>
      <w:r>
        <w:t xml:space="preserve"> website to learn more. </w:t>
      </w:r>
    </w:p>
    <w:p w14:paraId="55D25DDA" w14:textId="77777777" w:rsidR="00410AB3" w:rsidRDefault="00410AB3" w:rsidP="00410AB3"/>
    <w:p w14:paraId="026748CB" w14:textId="77777777" w:rsidR="00410AB3" w:rsidRDefault="00410AB3" w:rsidP="00410AB3">
      <w:pPr>
        <w:pStyle w:val="Heading2"/>
      </w:pPr>
      <w:r>
        <w:t>Activity Objectives</w:t>
      </w:r>
    </w:p>
    <w:p w14:paraId="3C038299" w14:textId="7114BF0C" w:rsidR="00410AB3" w:rsidRPr="00932B58" w:rsidRDefault="00BF1EED" w:rsidP="00BF1EED">
      <w:pPr>
        <w:numPr>
          <w:ilvl w:val="0"/>
          <w:numId w:val="11"/>
        </w:numPr>
        <w:spacing w:line="240" w:lineRule="auto"/>
      </w:pPr>
      <w:r>
        <w:t xml:space="preserve">Understand </w:t>
      </w:r>
      <w:r w:rsidR="00410AB3" w:rsidRPr="00932B58">
        <w:t>ethical issues in mobile application design</w:t>
      </w:r>
    </w:p>
    <w:p w14:paraId="66D3300D" w14:textId="5EBAD8E6" w:rsidR="00BF1EED" w:rsidRDefault="00BF1EED" w:rsidP="00BF1EED">
      <w:pPr>
        <w:numPr>
          <w:ilvl w:val="0"/>
          <w:numId w:val="11"/>
        </w:numPr>
        <w:spacing w:line="240" w:lineRule="auto"/>
      </w:pPr>
      <w:r>
        <w:t>Analyze the</w:t>
      </w:r>
      <w:r w:rsidR="00410AB3" w:rsidRPr="00932B58">
        <w:t xml:space="preserve"> consequences of privacy violations</w:t>
      </w:r>
      <w:r>
        <w:t xml:space="preserve"> for individuals and businesses</w:t>
      </w:r>
    </w:p>
    <w:p w14:paraId="7DA25FE9" w14:textId="22E96B0C" w:rsidR="00BF1EED" w:rsidRPr="00932B58" w:rsidRDefault="00BF1EED" w:rsidP="00B606B0">
      <w:pPr>
        <w:numPr>
          <w:ilvl w:val="0"/>
          <w:numId w:val="11"/>
        </w:numPr>
        <w:spacing w:line="240" w:lineRule="auto"/>
      </w:pPr>
      <w:r>
        <w:t>Create a policy that balances design team and user interests</w:t>
      </w:r>
    </w:p>
    <w:p w14:paraId="2521F996" w14:textId="13FDFB52" w:rsidR="00410AB3" w:rsidRPr="00932B58" w:rsidRDefault="00410AB3" w:rsidP="00B606B0">
      <w:pPr>
        <w:spacing w:line="240" w:lineRule="auto"/>
      </w:pPr>
      <w:r w:rsidRPr="00932B58">
        <w:lastRenderedPageBreak/>
        <w:t xml:space="preserve"> </w:t>
      </w:r>
    </w:p>
    <w:p w14:paraId="5231D189" w14:textId="77777777" w:rsidR="00410AB3" w:rsidRDefault="00410AB3" w:rsidP="00410AB3"/>
    <w:p w14:paraId="5C405F04" w14:textId="77777777" w:rsidR="00410AB3" w:rsidRDefault="00410AB3" w:rsidP="00410AB3">
      <w:pPr>
        <w:pStyle w:val="Heading2"/>
      </w:pPr>
      <w:r>
        <w:t xml:space="preserve">Requirements </w:t>
      </w:r>
    </w:p>
    <w:p w14:paraId="2C8A0C06" w14:textId="77777777" w:rsidR="000C0278" w:rsidRDefault="000C0278" w:rsidP="00410AB3">
      <w:pPr>
        <w:pStyle w:val="ListParagraph"/>
        <w:numPr>
          <w:ilvl w:val="0"/>
          <w:numId w:val="12"/>
        </w:numPr>
      </w:pPr>
      <w:r>
        <w:t>Online</w:t>
      </w:r>
    </w:p>
    <w:p w14:paraId="46FC076A" w14:textId="3A563742" w:rsidR="00410AB3" w:rsidRDefault="000C0278" w:rsidP="000C0278">
      <w:pPr>
        <w:pStyle w:val="ListParagraph"/>
        <w:numPr>
          <w:ilvl w:val="1"/>
          <w:numId w:val="12"/>
        </w:numPr>
      </w:pPr>
      <w:r>
        <w:t>10</w:t>
      </w:r>
      <w:r w:rsidR="00410AB3">
        <w:t xml:space="preserve">0 </w:t>
      </w:r>
      <w:r>
        <w:t>minutes of time</w:t>
      </w:r>
      <w:r w:rsidR="00410AB3">
        <w:t xml:space="preserve"> </w:t>
      </w:r>
    </w:p>
    <w:p w14:paraId="4DB5410D" w14:textId="77777777" w:rsidR="00410AB3" w:rsidRDefault="00410AB3" w:rsidP="000C0278">
      <w:pPr>
        <w:pStyle w:val="ListParagraph"/>
        <w:numPr>
          <w:ilvl w:val="1"/>
          <w:numId w:val="12"/>
        </w:numPr>
      </w:pPr>
      <w:r>
        <w:t>1 computer with internet browsers per student</w:t>
      </w:r>
    </w:p>
    <w:p w14:paraId="3D8D7DDE" w14:textId="77777777" w:rsidR="00410AB3" w:rsidRDefault="00410AB3" w:rsidP="000C0278">
      <w:pPr>
        <w:pStyle w:val="ListParagraph"/>
        <w:numPr>
          <w:ilvl w:val="1"/>
          <w:numId w:val="12"/>
        </w:numPr>
      </w:pPr>
      <w:r>
        <w:t>Stable internet connection</w:t>
      </w:r>
    </w:p>
    <w:p w14:paraId="782287EF" w14:textId="77777777" w:rsidR="000C0278" w:rsidRDefault="000C0278" w:rsidP="000C0278">
      <w:pPr>
        <w:pStyle w:val="ListParagraph"/>
        <w:numPr>
          <w:ilvl w:val="0"/>
          <w:numId w:val="12"/>
        </w:numPr>
      </w:pPr>
      <w:r>
        <w:t>Offline</w:t>
      </w:r>
    </w:p>
    <w:p w14:paraId="5FC5D74E" w14:textId="2875C4CB" w:rsidR="000C0278" w:rsidRDefault="000C0278" w:rsidP="000C0278">
      <w:pPr>
        <w:pStyle w:val="ListParagraph"/>
        <w:numPr>
          <w:ilvl w:val="1"/>
          <w:numId w:val="12"/>
        </w:numPr>
      </w:pPr>
      <w:r>
        <w:t xml:space="preserve">100 minutes of time </w:t>
      </w:r>
    </w:p>
    <w:p w14:paraId="43E1B25D" w14:textId="77777777" w:rsidR="000C0278" w:rsidRDefault="000C0278" w:rsidP="000C0278">
      <w:pPr>
        <w:pStyle w:val="ListParagraph"/>
        <w:numPr>
          <w:ilvl w:val="1"/>
          <w:numId w:val="12"/>
        </w:numPr>
      </w:pPr>
      <w:r>
        <w:t>Printed board game materials (board, event cards, resource tokens, policy decision chips)</w:t>
      </w:r>
    </w:p>
    <w:p w14:paraId="44846A42" w14:textId="77777777" w:rsidR="000C0278" w:rsidRDefault="000C0278" w:rsidP="000C0278">
      <w:pPr>
        <w:pStyle w:val="ListParagraph"/>
        <w:numPr>
          <w:ilvl w:val="1"/>
          <w:numId w:val="12"/>
        </w:numPr>
      </w:pPr>
      <w:proofErr w:type="spellStart"/>
      <w:r>
        <w:t>PbD</w:t>
      </w:r>
      <w:proofErr w:type="spellEnd"/>
      <w:r>
        <w:t xml:space="preserve"> Card Game Rules</w:t>
      </w:r>
    </w:p>
    <w:p w14:paraId="26ED42F7" w14:textId="77777777" w:rsidR="00410AB3" w:rsidRDefault="00410AB3" w:rsidP="00410AB3">
      <w:pPr>
        <w:pStyle w:val="Heading2"/>
      </w:pPr>
      <w:r>
        <w:t xml:space="preserve">Procedure </w:t>
      </w:r>
    </w:p>
    <w:p w14:paraId="772EC12A" w14:textId="77777777" w:rsidR="00410AB3" w:rsidRDefault="00410AB3" w:rsidP="00410AB3">
      <w:pPr>
        <w:pStyle w:val="ListParagraph"/>
        <w:numPr>
          <w:ilvl w:val="0"/>
          <w:numId w:val="13"/>
        </w:numPr>
      </w:pPr>
      <w:r>
        <w:t>Preparatory:</w:t>
      </w:r>
    </w:p>
    <w:p w14:paraId="57B55461" w14:textId="77777777" w:rsidR="00410AB3" w:rsidRDefault="00410AB3" w:rsidP="00410AB3">
      <w:pPr>
        <w:pStyle w:val="ListParagraph"/>
        <w:numPr>
          <w:ilvl w:val="1"/>
          <w:numId w:val="13"/>
        </w:numPr>
      </w:pPr>
      <w:r>
        <w:t>Assigned Readings</w:t>
      </w:r>
    </w:p>
    <w:p w14:paraId="6272EB46" w14:textId="77777777" w:rsidR="000C0278" w:rsidRDefault="000C0278" w:rsidP="000C0278">
      <w:pPr>
        <w:pStyle w:val="ListParagraph"/>
        <w:numPr>
          <w:ilvl w:val="2"/>
          <w:numId w:val="13"/>
        </w:numPr>
      </w:pPr>
      <w:proofErr w:type="spellStart"/>
      <w:r>
        <w:t>PbD</w:t>
      </w:r>
      <w:proofErr w:type="spellEnd"/>
      <w:r>
        <w:t xml:space="preserve"> Card Game Rules</w:t>
      </w:r>
      <w:bookmarkStart w:id="0" w:name="_GoBack"/>
      <w:bookmarkEnd w:id="0"/>
    </w:p>
    <w:p w14:paraId="6DB8B4B1" w14:textId="77777777" w:rsidR="00410AB3" w:rsidRDefault="00410AB3" w:rsidP="00410AB3">
      <w:pPr>
        <w:pStyle w:val="ListParagraph"/>
        <w:numPr>
          <w:ilvl w:val="2"/>
          <w:numId w:val="13"/>
        </w:numPr>
      </w:pPr>
      <w:proofErr w:type="spellStart"/>
      <w:r w:rsidRPr="005436E7">
        <w:t>Bort</w:t>
      </w:r>
      <w:proofErr w:type="spellEnd"/>
      <w:r w:rsidRPr="005436E7">
        <w:t>, Julie. “Programmers Are Having a Huge Discussion about the Unethical and Illegal Things They’ve Been Asked to Do.” Business Insider. Accessed November 3, 2017.</w:t>
      </w:r>
      <w:hyperlink r:id="rId8" w:history="1">
        <w:r w:rsidRPr="005436E7">
          <w:rPr>
            <w:rStyle w:val="Hyperlink"/>
          </w:rPr>
          <w:t xml:space="preserve"> http://www.businessinsider.com/programmers-confess-unethical-illegal-tasks-asked-of-them-2016-11</w:t>
        </w:r>
      </w:hyperlink>
      <w:r w:rsidRPr="005436E7">
        <w:t>.</w:t>
      </w:r>
    </w:p>
    <w:p w14:paraId="61F8E974" w14:textId="77777777" w:rsidR="00410AB3" w:rsidRDefault="00410AB3" w:rsidP="00410AB3">
      <w:pPr>
        <w:pStyle w:val="ListParagraph"/>
        <w:numPr>
          <w:ilvl w:val="2"/>
          <w:numId w:val="13"/>
        </w:numPr>
      </w:pPr>
      <w:proofErr w:type="spellStart"/>
      <w:r w:rsidRPr="005436E7">
        <w:t>Pangburn</w:t>
      </w:r>
      <w:proofErr w:type="spellEnd"/>
      <w:r w:rsidRPr="005436E7">
        <w:t xml:space="preserve">, D. J., D. J. </w:t>
      </w:r>
      <w:proofErr w:type="spellStart"/>
      <w:r w:rsidRPr="005436E7">
        <w:t>Pangburn</w:t>
      </w:r>
      <w:proofErr w:type="spellEnd"/>
      <w:r w:rsidRPr="005436E7">
        <w:t xml:space="preserve">, and D. J. </w:t>
      </w:r>
      <w:proofErr w:type="spellStart"/>
      <w:r w:rsidRPr="005436E7">
        <w:t>Pangburn</w:t>
      </w:r>
      <w:proofErr w:type="spellEnd"/>
      <w:r w:rsidRPr="005436E7">
        <w:t xml:space="preserve">. “Even This Data Guru Is Creeped Out </w:t>
      </w:r>
      <w:proofErr w:type="gramStart"/>
      <w:r w:rsidRPr="005436E7">
        <w:t>By</w:t>
      </w:r>
      <w:proofErr w:type="gramEnd"/>
      <w:r w:rsidRPr="005436E7">
        <w:t xml:space="preserve"> What Anonymous Location Data Reveals About Us.” Fast Company, September 26, 2017. </w:t>
      </w:r>
      <w:hyperlink r:id="rId9" w:history="1">
        <w:r w:rsidRPr="0004395D">
          <w:rPr>
            <w:rStyle w:val="Hyperlink"/>
          </w:rPr>
          <w:t>https://www.fastcompany.com/3068846/how-your-location-data-identifies-you-gilad-lotan-privacy</w:t>
        </w:r>
      </w:hyperlink>
      <w:r w:rsidRPr="005436E7">
        <w:t>.</w:t>
      </w:r>
      <w:r>
        <w:t xml:space="preserve"> </w:t>
      </w:r>
    </w:p>
    <w:p w14:paraId="7ACDFE8F" w14:textId="77777777" w:rsidR="00410AB3" w:rsidRDefault="00410AB3" w:rsidP="00410AB3">
      <w:pPr>
        <w:pStyle w:val="ListParagraph"/>
        <w:numPr>
          <w:ilvl w:val="0"/>
          <w:numId w:val="13"/>
        </w:numPr>
      </w:pPr>
      <w:r>
        <w:t>Initial-Session:</w:t>
      </w:r>
    </w:p>
    <w:p w14:paraId="4BAB9F2C" w14:textId="77777777" w:rsidR="002745BD" w:rsidRDefault="002745BD" w:rsidP="00410AB3">
      <w:pPr>
        <w:pStyle w:val="ListParagraph"/>
        <w:numPr>
          <w:ilvl w:val="1"/>
          <w:numId w:val="13"/>
        </w:numPr>
      </w:pPr>
      <w:r>
        <w:t>Game Materials</w:t>
      </w:r>
    </w:p>
    <w:p w14:paraId="12BDD8FC" w14:textId="77777777" w:rsidR="00410AB3" w:rsidRDefault="00410AB3" w:rsidP="00410AB3">
      <w:pPr>
        <w:pStyle w:val="ListParagraph"/>
        <w:numPr>
          <w:ilvl w:val="1"/>
          <w:numId w:val="13"/>
        </w:numPr>
      </w:pPr>
      <w:r>
        <w:t xml:space="preserve">Log-in </w:t>
      </w:r>
      <w:r w:rsidR="000C0278">
        <w:t>or play offline game</w:t>
      </w:r>
    </w:p>
    <w:p w14:paraId="1839E97B" w14:textId="77777777" w:rsidR="00410AB3" w:rsidRDefault="00410AB3" w:rsidP="00410AB3">
      <w:pPr>
        <w:pStyle w:val="ListParagraph"/>
        <w:numPr>
          <w:ilvl w:val="0"/>
          <w:numId w:val="13"/>
        </w:numPr>
      </w:pPr>
      <w:r>
        <w:t>Final Session</w:t>
      </w:r>
    </w:p>
    <w:p w14:paraId="00BED46D" w14:textId="77777777" w:rsidR="000C0278" w:rsidRDefault="000C0278" w:rsidP="00410AB3">
      <w:pPr>
        <w:pStyle w:val="ListParagraph"/>
        <w:numPr>
          <w:ilvl w:val="1"/>
          <w:numId w:val="13"/>
        </w:numPr>
      </w:pPr>
      <w:r>
        <w:t>Finish game</w:t>
      </w:r>
    </w:p>
    <w:p w14:paraId="67EE67B6" w14:textId="77777777" w:rsidR="00410AB3" w:rsidRPr="005436E7" w:rsidRDefault="00410AB3" w:rsidP="00410AB3">
      <w:pPr>
        <w:pStyle w:val="ListParagraph"/>
        <w:numPr>
          <w:ilvl w:val="1"/>
          <w:numId w:val="13"/>
        </w:numPr>
      </w:pPr>
      <w:r>
        <w:t xml:space="preserve">Debrief </w:t>
      </w:r>
    </w:p>
    <w:p w14:paraId="400DA6CB" w14:textId="77777777" w:rsidR="00410AB3" w:rsidRPr="005436E7" w:rsidRDefault="00410AB3" w:rsidP="00410AB3"/>
    <w:p w14:paraId="66C48AAB" w14:textId="77777777" w:rsidR="00410AB3" w:rsidRPr="005436E7" w:rsidRDefault="00410AB3" w:rsidP="00410AB3"/>
    <w:p w14:paraId="1D08A28E" w14:textId="77777777" w:rsidR="00410AB3" w:rsidRDefault="00410AB3" w:rsidP="00410AB3">
      <w:pPr>
        <w:pStyle w:val="Heading2"/>
      </w:pPr>
      <w:r>
        <w:lastRenderedPageBreak/>
        <w:t xml:space="preserve">Activity Instructions for Instructors </w:t>
      </w:r>
    </w:p>
    <w:p w14:paraId="6F50F2A8" w14:textId="77777777" w:rsidR="00410AB3" w:rsidRDefault="00410AB3" w:rsidP="00410AB3">
      <w:pPr>
        <w:pStyle w:val="Heading4style"/>
      </w:pPr>
      <w:r>
        <w:t>Preparatory</w:t>
      </w:r>
    </w:p>
    <w:p w14:paraId="0F7A0567" w14:textId="414FA378" w:rsidR="00410AB3" w:rsidRDefault="00410AB3" w:rsidP="00410AB3">
      <w:r>
        <w:t xml:space="preserve">Prior to </w:t>
      </w:r>
      <w:r w:rsidR="00CD31FE">
        <w:t xml:space="preserve">playing </w:t>
      </w:r>
      <w:r>
        <w:t xml:space="preserve">the </w:t>
      </w:r>
      <w:r w:rsidR="000C0278">
        <w:t>game</w:t>
      </w:r>
      <w:r>
        <w:t xml:space="preserve">, we recommend assigning </w:t>
      </w:r>
      <w:r w:rsidR="005C029A">
        <w:t xml:space="preserve">the following suggested </w:t>
      </w:r>
      <w:r>
        <w:t>reading</w:t>
      </w:r>
      <w:r w:rsidR="005C029A">
        <w:t>s</w:t>
      </w:r>
      <w:r>
        <w:t xml:space="preserve"> to </w:t>
      </w:r>
      <w:r w:rsidR="005C029A">
        <w:t xml:space="preserve">introduce participants to </w:t>
      </w:r>
      <w:r w:rsidR="00D85B09">
        <w:t>privacy and ethical issues in application design</w:t>
      </w:r>
      <w:r w:rsidR="005C029A">
        <w:t>.</w:t>
      </w:r>
      <w:r>
        <w:t xml:space="preserve"> </w:t>
      </w:r>
      <w:r w:rsidR="005C029A">
        <w:t>We also recommend</w:t>
      </w:r>
      <w:r>
        <w:t xml:space="preserve"> introduc</w:t>
      </w:r>
      <w:r w:rsidR="005C029A">
        <w:t>ing</w:t>
      </w:r>
      <w:r>
        <w:t xml:space="preserve"> the participants to the </w:t>
      </w:r>
      <w:r w:rsidR="000C0278">
        <w:t>Card Game Rules.</w:t>
      </w:r>
      <w:r w:rsidR="005C029A">
        <w:t xml:space="preserve"> Suggested prior</w:t>
      </w:r>
      <w:r>
        <w:t xml:space="preserve"> reading includes:</w:t>
      </w:r>
    </w:p>
    <w:p w14:paraId="572E0952" w14:textId="77777777" w:rsidR="00410AB3" w:rsidRDefault="000C0278" w:rsidP="00410AB3">
      <w:pPr>
        <w:pStyle w:val="ListParagraph"/>
        <w:numPr>
          <w:ilvl w:val="0"/>
          <w:numId w:val="14"/>
        </w:numPr>
      </w:pPr>
      <w:commentRangeStart w:id="1"/>
      <w:r>
        <w:t>Card Game Rules:</w:t>
      </w:r>
      <w:commentRangeEnd w:id="1"/>
      <w:r>
        <w:rPr>
          <w:rStyle w:val="CommentReference"/>
        </w:rPr>
        <w:commentReference w:id="1"/>
      </w:r>
      <w:r w:rsidR="00410AB3">
        <w:t xml:space="preserve"> introduces the scenario, </w:t>
      </w:r>
      <w:r>
        <w:t>the design team role sheet, and game instructions</w:t>
      </w:r>
    </w:p>
    <w:p w14:paraId="1C2884E1" w14:textId="47CF12C2" w:rsidR="00410AB3" w:rsidRDefault="00AA03E6" w:rsidP="00410AB3">
      <w:pPr>
        <w:pStyle w:val="ListParagraph"/>
        <w:numPr>
          <w:ilvl w:val="0"/>
          <w:numId w:val="14"/>
        </w:numPr>
      </w:pPr>
      <w:hyperlink r:id="rId12" w:history="1">
        <w:r w:rsidR="00410AB3" w:rsidRPr="003B32B1">
          <w:rPr>
            <w:rStyle w:val="Hyperlink"/>
          </w:rPr>
          <w:t xml:space="preserve">Julie </w:t>
        </w:r>
        <w:proofErr w:type="spellStart"/>
        <w:r w:rsidR="00410AB3" w:rsidRPr="003B32B1">
          <w:rPr>
            <w:rStyle w:val="Hyperlink"/>
          </w:rPr>
          <w:t>Bort’s</w:t>
        </w:r>
        <w:proofErr w:type="spellEnd"/>
        <w:r w:rsidR="00410AB3" w:rsidRPr="003B32B1">
          <w:rPr>
            <w:rStyle w:val="Hyperlink"/>
          </w:rPr>
          <w:t xml:space="preserve"> article</w:t>
        </w:r>
      </w:hyperlink>
      <w:r w:rsidR="00410AB3">
        <w:t xml:space="preserve">: discusses programmers </w:t>
      </w:r>
      <w:r w:rsidR="005C029A">
        <w:t xml:space="preserve">recounting </w:t>
      </w:r>
      <w:r w:rsidR="00410AB3">
        <w:t>unethical &amp; illegal activities they participated in</w:t>
      </w:r>
    </w:p>
    <w:p w14:paraId="597E6967" w14:textId="77777777" w:rsidR="00410AB3" w:rsidRPr="00F76390" w:rsidRDefault="00AA03E6" w:rsidP="00410AB3">
      <w:pPr>
        <w:pStyle w:val="ListParagraph"/>
        <w:numPr>
          <w:ilvl w:val="0"/>
          <w:numId w:val="14"/>
        </w:numPr>
      </w:pPr>
      <w:hyperlink r:id="rId13" w:history="1">
        <w:r w:rsidR="00410AB3" w:rsidRPr="003B32B1">
          <w:rPr>
            <w:rStyle w:val="Hyperlink"/>
          </w:rPr>
          <w:t xml:space="preserve">D.J. </w:t>
        </w:r>
        <w:proofErr w:type="spellStart"/>
        <w:r w:rsidR="00410AB3" w:rsidRPr="003B32B1">
          <w:rPr>
            <w:rStyle w:val="Hyperlink"/>
          </w:rPr>
          <w:t>Pangburn’s</w:t>
        </w:r>
        <w:proofErr w:type="spellEnd"/>
        <w:r w:rsidR="00410AB3" w:rsidRPr="003B32B1">
          <w:rPr>
            <w:rStyle w:val="Hyperlink"/>
          </w:rPr>
          <w:t xml:space="preserve"> article</w:t>
        </w:r>
      </w:hyperlink>
      <w:r w:rsidR="00410AB3">
        <w:t>: discusses data scientists voicing concerns on anonymous location data uses</w:t>
      </w:r>
    </w:p>
    <w:p w14:paraId="619E8110" w14:textId="77777777" w:rsidR="00410AB3" w:rsidRDefault="00410AB3" w:rsidP="00410AB3">
      <w:r>
        <w:t>The</w:t>
      </w:r>
      <w:r w:rsidR="000C0278">
        <w:t xml:space="preserve"> 10</w:t>
      </w:r>
      <w:r>
        <w:t>0 minutes dedicated to the activity does not account for the required reading so we recommend assigning the articles prior and outside of the designated class sessions.</w:t>
      </w:r>
    </w:p>
    <w:p w14:paraId="1EE7AB41" w14:textId="6634D2BB" w:rsidR="00410AB3" w:rsidRDefault="005C029A" w:rsidP="00410AB3">
      <w:pPr>
        <w:pStyle w:val="Heading4style"/>
      </w:pPr>
      <w:r>
        <w:t>Game Play</w:t>
      </w:r>
    </w:p>
    <w:p w14:paraId="1BEE6DB6" w14:textId="185892D4" w:rsidR="005C029A" w:rsidRDefault="005C029A">
      <w:r>
        <w:t xml:space="preserve">If the game is to be played in class, </w:t>
      </w:r>
      <w:r w:rsidR="00410AB3">
        <w:t xml:space="preserve">ensure classroom computers are on or advise the students to turn on their personal laptops prior to the start of class. </w:t>
      </w:r>
      <w:r w:rsidR="00AA78B7">
        <w:t>For the</w:t>
      </w:r>
      <w:r>
        <w:t xml:space="preserve"> board game, </w:t>
      </w:r>
      <w:r w:rsidR="00AA78B7">
        <w:t xml:space="preserve">ensure all materials are printed and distributed across the room. </w:t>
      </w:r>
      <w:r w:rsidR="00410AB3">
        <w:t>At the start of class, instructors should provide a brief overview of the activity and discuss expectations for student participation</w:t>
      </w:r>
      <w:r>
        <w:t xml:space="preserve"> and</w:t>
      </w:r>
      <w:r w:rsidR="00410AB3">
        <w:t xml:space="preserve"> grading, </w:t>
      </w:r>
      <w:r>
        <w:t>if relevant.</w:t>
      </w:r>
      <w:r w:rsidR="00410AB3">
        <w:t xml:space="preserve"> </w:t>
      </w:r>
    </w:p>
    <w:p w14:paraId="7B83D375" w14:textId="4475690B" w:rsidR="002745BD" w:rsidRDefault="005C029A" w:rsidP="002745BD">
      <w:r>
        <w:t xml:space="preserve">If the game is assigned as homework, students should be given information about their teams and should coordinate a time to meet in person or video conference to play the game. </w:t>
      </w:r>
    </w:p>
    <w:p w14:paraId="4C15D857" w14:textId="77777777" w:rsidR="003B24A6" w:rsidRDefault="003B24A6" w:rsidP="00AA78B7">
      <w:r>
        <w:t xml:space="preserve">Following game completion or post-test completion, instructors are encouraged to facilitate a broad discussion with students. Discussion questions can include: </w:t>
      </w:r>
    </w:p>
    <w:p w14:paraId="7D1953B9" w14:textId="77777777" w:rsidR="003B24A6" w:rsidRDefault="003B24A6" w:rsidP="003B24A6">
      <w:pPr>
        <w:pStyle w:val="ListParagraph"/>
        <w:numPr>
          <w:ilvl w:val="0"/>
          <w:numId w:val="16"/>
        </w:numPr>
      </w:pPr>
      <w:r>
        <w:t xml:space="preserve">Are you happy with your privacy policy? </w:t>
      </w:r>
    </w:p>
    <w:p w14:paraId="4FADE368" w14:textId="77777777" w:rsidR="003B24A6" w:rsidRDefault="00E86B3B" w:rsidP="003B24A6">
      <w:pPr>
        <w:pStyle w:val="ListParagraph"/>
        <w:numPr>
          <w:ilvl w:val="0"/>
          <w:numId w:val="16"/>
        </w:numPr>
      </w:pPr>
      <w:r>
        <w:t>Please describe how your</w:t>
      </w:r>
      <w:r w:rsidR="003B24A6">
        <w:t xml:space="preserve"> team </w:t>
      </w:r>
      <w:r>
        <w:t>made</w:t>
      </w:r>
      <w:r w:rsidR="003B24A6">
        <w:t xml:space="preserve"> c</w:t>
      </w:r>
      <w:r>
        <w:t>ollection and sharing decisions.</w:t>
      </w:r>
      <w:r w:rsidR="003B24A6">
        <w:t xml:space="preserve"> Did everyone agree? </w:t>
      </w:r>
    </w:p>
    <w:p w14:paraId="5CF9E8B8" w14:textId="77777777" w:rsidR="00E86B3B" w:rsidRDefault="00E86B3B" w:rsidP="00E86B3B">
      <w:pPr>
        <w:pStyle w:val="ListParagraph"/>
        <w:numPr>
          <w:ilvl w:val="0"/>
          <w:numId w:val="16"/>
        </w:numPr>
      </w:pPr>
      <w:r>
        <w:t xml:space="preserve">How did your collection and sharing decisions impact business goals? How did your collection and sharing decisions impact user privacy? </w:t>
      </w:r>
    </w:p>
    <w:p w14:paraId="7A61AFCF" w14:textId="2F670E53" w:rsidR="003B24A6" w:rsidRDefault="00716F8A" w:rsidP="003B24A6">
      <w:pPr>
        <w:pStyle w:val="ListParagraph"/>
        <w:numPr>
          <w:ilvl w:val="0"/>
          <w:numId w:val="16"/>
        </w:numPr>
      </w:pPr>
      <w:r>
        <w:t>How d</w:t>
      </w:r>
      <w:r w:rsidR="003B24A6">
        <w:t>id your role in the company affect</w:t>
      </w:r>
      <w:r>
        <w:t xml:space="preserve"> the</w:t>
      </w:r>
      <w:r w:rsidR="003B24A6">
        <w:t xml:space="preserve"> collection and sharing decisions</w:t>
      </w:r>
      <w:r>
        <w:t xml:space="preserve"> you argued for</w:t>
      </w:r>
      <w:r w:rsidR="003B24A6">
        <w:t>?</w:t>
      </w:r>
    </w:p>
    <w:p w14:paraId="591DFDB5" w14:textId="3684600D" w:rsidR="00E86B3B" w:rsidRDefault="00E86B3B" w:rsidP="00E86B3B">
      <w:pPr>
        <w:pStyle w:val="ListParagraph"/>
        <w:numPr>
          <w:ilvl w:val="0"/>
          <w:numId w:val="16"/>
        </w:numPr>
      </w:pPr>
      <w:r>
        <w:t>What benefits and harms are linked to design</w:t>
      </w:r>
      <w:r w:rsidR="00716F8A">
        <w:t xml:space="preserve"> decisions</w:t>
      </w:r>
      <w:r>
        <w:t>?</w:t>
      </w:r>
      <w:r w:rsidR="00716F8A">
        <w:t xml:space="preserve"> Policy decisions?</w:t>
      </w:r>
      <w:r>
        <w:t xml:space="preserve"> </w:t>
      </w:r>
    </w:p>
    <w:p w14:paraId="1B72EAD1" w14:textId="77777777" w:rsidR="00E86B3B" w:rsidRDefault="00E86B3B" w:rsidP="00E86B3B">
      <w:pPr>
        <w:pStyle w:val="ListParagraph"/>
        <w:numPr>
          <w:ilvl w:val="0"/>
          <w:numId w:val="16"/>
        </w:numPr>
      </w:pPr>
      <w:r>
        <w:t xml:space="preserve">If you played again, would you change your collection and sharing decisions following this discussion? </w:t>
      </w:r>
    </w:p>
    <w:p w14:paraId="22A71B69" w14:textId="77777777" w:rsidR="00AA78B7" w:rsidRDefault="00AA78B7" w:rsidP="00AA78B7"/>
    <w:p w14:paraId="14B2B0C1" w14:textId="77777777" w:rsidR="00BC74C9" w:rsidRDefault="00BC74C9"/>
    <w:sectPr w:rsidR="00BC74C9" w:rsidSect="000F4321">
      <w:headerReference w:type="default" r:id="rId14"/>
      <w:footerReference w:type="default" r:id="rId15"/>
      <w:headerReference w:type="first" r:id="rId16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y" w:date="2019-05-01T09:37:00Z" w:initials="M">
    <w:p w14:paraId="10488A0D" w14:textId="77777777" w:rsidR="000C0278" w:rsidRDefault="000C0278">
      <w:pPr>
        <w:pStyle w:val="CommentText"/>
      </w:pPr>
      <w:r>
        <w:rPr>
          <w:rStyle w:val="CommentReference"/>
        </w:rPr>
        <w:annotationRef/>
      </w:r>
      <w:r>
        <w:t>Insert PDF of Card Game Rules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488A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5296FA" w16cid:durableId="20768BE4"/>
  <w16cid:commentId w16cid:paraId="5B0F502A" w16cid:durableId="20768D01"/>
  <w16cid:commentId w16cid:paraId="4A76B136" w16cid:durableId="20768BE5"/>
  <w16cid:commentId w16cid:paraId="46794DE4" w16cid:durableId="20768BE6"/>
  <w16cid:commentId w16cid:paraId="4B192191" w16cid:durableId="2076CDB2"/>
  <w16cid:commentId w16cid:paraId="36AE0589" w16cid:durableId="20768BE7"/>
  <w16cid:commentId w16cid:paraId="4D172D37" w16cid:durableId="20768BE8"/>
  <w16cid:commentId w16cid:paraId="3CD375FA" w16cid:durableId="2076CDD0"/>
  <w16cid:commentId w16cid:paraId="0D2E65A9" w16cid:durableId="20768BE9"/>
  <w16cid:commentId w16cid:paraId="47FEAD3B" w16cid:durableId="20768BEA"/>
  <w16cid:commentId w16cid:paraId="10488A0D" w16cid:durableId="20768BEB"/>
  <w16cid:commentId w16cid:paraId="49E4D17D" w16cid:durableId="20768BEC"/>
  <w16cid:commentId w16cid:paraId="06AC3C49" w16cid:durableId="207D73B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C05EB" w14:textId="77777777" w:rsidR="00AA03E6" w:rsidRDefault="00AA03E6">
      <w:r>
        <w:separator/>
      </w:r>
    </w:p>
  </w:endnote>
  <w:endnote w:type="continuationSeparator" w:id="0">
    <w:p w14:paraId="537B35FC" w14:textId="77777777" w:rsidR="00AA03E6" w:rsidRDefault="00AA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D1778" w14:textId="4E19ABE6"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F58D5"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E64EE" w14:textId="77777777" w:rsidR="00AA03E6" w:rsidRDefault="00AA03E6">
      <w:r>
        <w:separator/>
      </w:r>
    </w:p>
  </w:footnote>
  <w:footnote w:type="continuationSeparator" w:id="0">
    <w:p w14:paraId="327263BD" w14:textId="77777777" w:rsidR="00AA03E6" w:rsidRDefault="00AA0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B33CD" w14:textId="77777777" w:rsidR="00AE6722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5414347" wp14:editId="53BEBF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D9DF3E6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1E90F" w14:textId="77777777" w:rsidR="000F4321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7CE209B" wp14:editId="19C5B29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CD9C5F7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F96B30"/>
    <w:multiLevelType w:val="hybridMultilevel"/>
    <w:tmpl w:val="BAF2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11989"/>
    <w:multiLevelType w:val="hybridMultilevel"/>
    <w:tmpl w:val="B3FE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B1709"/>
    <w:multiLevelType w:val="hybridMultilevel"/>
    <w:tmpl w:val="E858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244AC"/>
    <w:multiLevelType w:val="multilevel"/>
    <w:tmpl w:val="7FE0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15151"/>
    <w:multiLevelType w:val="hybridMultilevel"/>
    <w:tmpl w:val="B5EC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A7C9D"/>
    <w:multiLevelType w:val="hybridMultilevel"/>
    <w:tmpl w:val="C782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y">
    <w15:presenceInfo w15:providerId="None" w15:userId="Ma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60"/>
    <w:rsid w:val="00046F37"/>
    <w:rsid w:val="000C0278"/>
    <w:rsid w:val="000E7423"/>
    <w:rsid w:val="000F14EA"/>
    <w:rsid w:val="000F4321"/>
    <w:rsid w:val="001110C9"/>
    <w:rsid w:val="00111C8E"/>
    <w:rsid w:val="00135616"/>
    <w:rsid w:val="00160773"/>
    <w:rsid w:val="001D45F7"/>
    <w:rsid w:val="001F2262"/>
    <w:rsid w:val="002745BD"/>
    <w:rsid w:val="00284877"/>
    <w:rsid w:val="002E4ED3"/>
    <w:rsid w:val="002F17C9"/>
    <w:rsid w:val="00310A87"/>
    <w:rsid w:val="0032486D"/>
    <w:rsid w:val="00324C5F"/>
    <w:rsid w:val="00334F3E"/>
    <w:rsid w:val="00395155"/>
    <w:rsid w:val="003B24A6"/>
    <w:rsid w:val="003F097A"/>
    <w:rsid w:val="003F58D5"/>
    <w:rsid w:val="00410AB3"/>
    <w:rsid w:val="0047719D"/>
    <w:rsid w:val="00490572"/>
    <w:rsid w:val="004C1E4D"/>
    <w:rsid w:val="004D25F6"/>
    <w:rsid w:val="004E28BA"/>
    <w:rsid w:val="004F2B02"/>
    <w:rsid w:val="004F2FD2"/>
    <w:rsid w:val="004F5F39"/>
    <w:rsid w:val="005442BD"/>
    <w:rsid w:val="005A31B5"/>
    <w:rsid w:val="005B0087"/>
    <w:rsid w:val="005C029A"/>
    <w:rsid w:val="00623FDC"/>
    <w:rsid w:val="00672757"/>
    <w:rsid w:val="006E7A71"/>
    <w:rsid w:val="006F21FC"/>
    <w:rsid w:val="006F3105"/>
    <w:rsid w:val="00715E1E"/>
    <w:rsid w:val="00716F8A"/>
    <w:rsid w:val="00721739"/>
    <w:rsid w:val="0073448E"/>
    <w:rsid w:val="00736D6A"/>
    <w:rsid w:val="00792628"/>
    <w:rsid w:val="00801993"/>
    <w:rsid w:val="008907DC"/>
    <w:rsid w:val="00890A59"/>
    <w:rsid w:val="008B599F"/>
    <w:rsid w:val="008E7FB4"/>
    <w:rsid w:val="00912A2D"/>
    <w:rsid w:val="00917A2B"/>
    <w:rsid w:val="0096361D"/>
    <w:rsid w:val="009761BA"/>
    <w:rsid w:val="009A7E9E"/>
    <w:rsid w:val="009B58B7"/>
    <w:rsid w:val="009C4C28"/>
    <w:rsid w:val="009C53F6"/>
    <w:rsid w:val="00A23B13"/>
    <w:rsid w:val="00A7095B"/>
    <w:rsid w:val="00A7193C"/>
    <w:rsid w:val="00AA03E6"/>
    <w:rsid w:val="00AA78B7"/>
    <w:rsid w:val="00AC730D"/>
    <w:rsid w:val="00AE6722"/>
    <w:rsid w:val="00B13EAE"/>
    <w:rsid w:val="00B24397"/>
    <w:rsid w:val="00B606B0"/>
    <w:rsid w:val="00BC0D4F"/>
    <w:rsid w:val="00BC74C9"/>
    <w:rsid w:val="00BE2983"/>
    <w:rsid w:val="00BF1EED"/>
    <w:rsid w:val="00BF47D1"/>
    <w:rsid w:val="00C07F35"/>
    <w:rsid w:val="00C26138"/>
    <w:rsid w:val="00C26D0F"/>
    <w:rsid w:val="00C32C4E"/>
    <w:rsid w:val="00C92664"/>
    <w:rsid w:val="00CD31FE"/>
    <w:rsid w:val="00CE207E"/>
    <w:rsid w:val="00D308FD"/>
    <w:rsid w:val="00D42B02"/>
    <w:rsid w:val="00D85B09"/>
    <w:rsid w:val="00DC5960"/>
    <w:rsid w:val="00E05C13"/>
    <w:rsid w:val="00E86B3B"/>
    <w:rsid w:val="00E92B11"/>
    <w:rsid w:val="00ED43CB"/>
    <w:rsid w:val="00ED750D"/>
    <w:rsid w:val="00F106A4"/>
    <w:rsid w:val="00F5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AA7F"/>
  <w15:chartTrackingRefBased/>
  <w15:docId w15:val="{73929012-6104-44E2-B8FF-AAF6945E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semiHidden/>
    <w:unhideWhenUsed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rsid w:val="00395155"/>
    <w:rPr>
      <w:rFonts w:asciiTheme="majorHAnsi" w:eastAsiaTheme="majorEastAsia" w:hAnsiTheme="majorHAnsi" w:cstheme="majorBidi"/>
      <w:b/>
      <w:sz w:val="52"/>
      <w:szCs w:val="26"/>
    </w:rPr>
  </w:style>
  <w:style w:type="paragraph" w:customStyle="1" w:styleId="Heading4style">
    <w:name w:val="Heading 4 style"/>
    <w:basedOn w:val="Heading4"/>
    <w:link w:val="Heading4styleChar"/>
    <w:qFormat/>
    <w:rsid w:val="00410AB3"/>
  </w:style>
  <w:style w:type="character" w:customStyle="1" w:styleId="Heading4styleChar">
    <w:name w:val="Heading 4 style Char"/>
    <w:basedOn w:val="Heading4Char"/>
    <w:link w:val="Heading4style"/>
    <w:rsid w:val="00410AB3"/>
    <w:rPr>
      <w:rFonts w:asciiTheme="majorHAnsi" w:eastAsiaTheme="majorEastAsia" w:hAnsiTheme="majorHAnsi" w:cstheme="majorBidi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insider.com/programmers-confess-unethical-illegal-tasks-asked-of-them-2016-11" TargetMode="External"/><Relationship Id="rId13" Type="http://schemas.openxmlformats.org/officeDocument/2006/relationships/hyperlink" Target="https://www.fastcompany.com/3068846/how-your-location-data-identifies-you-gilad-lotan-privacy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hyperlink" Target="https://evidlab.umd.edu/" TargetMode="External"/><Relationship Id="rId12" Type="http://schemas.openxmlformats.org/officeDocument/2006/relationships/hyperlink" Target="http://www.businessinsider.com/programmers-confess-unethical-illegal-tasks-asked-of-them-2016-1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ww.fastcompany.com/3068846/how-your-location-data-identifies-you-gilad-lotan-privacy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\AppData\Roaming\Microsoft\Templates\Teacher's%20less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2916E7B6C74E64A5FAA766E47E0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9A0BE-100E-4E9C-85BB-09DE466F553E}"/>
      </w:docPartPr>
      <w:docPartBody>
        <w:p w:rsidR="002C0571" w:rsidRDefault="00C60E88">
          <w:pPr>
            <w:pStyle w:val="902916E7B6C74E64A5FAA766E47E0C41"/>
          </w:pPr>
          <w:r>
            <w:rPr>
              <w:iCs/>
            </w:rPr>
            <w:t>Title</w:t>
          </w:r>
        </w:p>
      </w:docPartBody>
    </w:docPart>
    <w:docPart>
      <w:docPartPr>
        <w:name w:val="415FE59AAD4C4112BAE6812AF594E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1BBCD-B62E-4941-872C-5939D62EA315}"/>
      </w:docPartPr>
      <w:docPartBody>
        <w:p w:rsidR="002C0571" w:rsidRDefault="00C60E88">
          <w:pPr>
            <w:pStyle w:val="415FE59AAD4C4112BAE6812AF594E146"/>
          </w:pPr>
          <w:r>
            <w:rPr>
              <w:iCs/>
            </w:rPr>
            <w:t>Subject</w:t>
          </w:r>
        </w:p>
      </w:docPartBody>
    </w:docPart>
    <w:docPart>
      <w:docPartPr>
        <w:name w:val="BA923DEB803945F490A61B054746D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A3B63-5D13-48FF-A3F7-EB0C05BEEC56}"/>
      </w:docPartPr>
      <w:docPartBody>
        <w:p w:rsidR="002C0571" w:rsidRDefault="00C60E88">
          <w:pPr>
            <w:pStyle w:val="BA923DEB803945F490A61B054746D2CE"/>
          </w:pPr>
          <w:r w:rsidRPr="00160773">
            <w:t>Author</w:t>
          </w:r>
        </w:p>
      </w:docPartBody>
    </w:docPart>
    <w:docPart>
      <w:docPartPr>
        <w:name w:val="0568C921F407487BB509ACC206FD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F2168-D99F-44C8-B543-4A3FE7A4A8C2}"/>
      </w:docPartPr>
      <w:docPartBody>
        <w:p w:rsidR="002C0571" w:rsidRDefault="00C60E88">
          <w:pPr>
            <w:pStyle w:val="0568C921F407487BB509ACC206FD1752"/>
          </w:pPr>
          <w:r>
            <w:rPr>
              <w:iCs/>
            </w:rPr>
            <w:t>Grade level</w:t>
          </w:r>
        </w:p>
      </w:docPartBody>
    </w:docPart>
    <w:docPart>
      <w:docPartPr>
        <w:name w:val="0A426E33202A4B619FFE0C1BAD221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0E93B-E216-43AC-974C-4C1FE52E66D6}"/>
      </w:docPartPr>
      <w:docPartBody>
        <w:p w:rsidR="002C0571" w:rsidRDefault="00C60E88">
          <w:pPr>
            <w:pStyle w:val="0A426E33202A4B619FFE0C1BAD221C48"/>
          </w:pPr>
          <w:r>
            <w:rPr>
              <w:iCs/>
            </w:rPr>
            <w:t>Time duration</w:t>
          </w:r>
        </w:p>
      </w:docPartBody>
    </w:docPart>
    <w:docPart>
      <w:docPartPr>
        <w:name w:val="B0485E972D5148B88B85BCD47A01E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6F15C-32FA-4D5E-ABAF-BCECB8C9D8B1}"/>
      </w:docPartPr>
      <w:docPartBody>
        <w:p w:rsidR="002C0571" w:rsidRDefault="00F46CB8" w:rsidP="00F46CB8">
          <w:pPr>
            <w:pStyle w:val="B0485E972D5148B88B85BCD47A01E479"/>
          </w:pPr>
          <w:r>
            <w:rPr>
              <w:iCs/>
            </w:rPr>
            <w:t>Overview</w:t>
          </w:r>
        </w:p>
      </w:docPartBody>
    </w:docPart>
    <w:docPart>
      <w:docPartPr>
        <w:name w:val="7C773DE8F8154C7D8DDF1858C628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08169-2E03-40DA-9EF1-028F1F7EC916}"/>
      </w:docPartPr>
      <w:docPartBody>
        <w:p w:rsidR="002C0571" w:rsidRDefault="00F46CB8" w:rsidP="00F46CB8">
          <w:pPr>
            <w:pStyle w:val="7C773DE8F8154C7D8DDF1858C628E015"/>
          </w:pPr>
          <w:r>
            <w:rPr>
              <w:iCs/>
            </w:rPr>
            <w:t>Objective</w:t>
          </w:r>
        </w:p>
      </w:docPartBody>
    </w:docPart>
    <w:docPart>
      <w:docPartPr>
        <w:name w:val="2EA5C830EEA246688038CA60BA13B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A0E0C-77B7-4021-B7F6-3E655DC5CBF5}"/>
      </w:docPartPr>
      <w:docPartBody>
        <w:p w:rsidR="002C0571" w:rsidRDefault="00F46CB8" w:rsidP="00F46CB8">
          <w:pPr>
            <w:pStyle w:val="2EA5C830EEA246688038CA60BA13B4D3"/>
          </w:pPr>
          <w:r>
            <w:rPr>
              <w:iCs/>
            </w:rPr>
            <w:t>Materials</w:t>
          </w:r>
        </w:p>
      </w:docPartBody>
    </w:docPart>
    <w:docPart>
      <w:docPartPr>
        <w:name w:val="0973EF7659F6400BB5AEC03C6235C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12D10-F220-4CF9-B91A-04E5F6F62D56}"/>
      </w:docPartPr>
      <w:docPartBody>
        <w:p w:rsidR="002C0571" w:rsidRDefault="00F46CB8" w:rsidP="00F46CB8">
          <w:pPr>
            <w:pStyle w:val="0973EF7659F6400BB5AEC03C6235C7C8"/>
          </w:pPr>
          <w:r>
            <w:rPr>
              <w:iCs/>
            </w:rPr>
            <w:t>Activities and procedures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B8"/>
    <w:rsid w:val="002C0571"/>
    <w:rsid w:val="00485116"/>
    <w:rsid w:val="00502B1D"/>
    <w:rsid w:val="00611F70"/>
    <w:rsid w:val="00794BF7"/>
    <w:rsid w:val="008E2A83"/>
    <w:rsid w:val="00C60E88"/>
    <w:rsid w:val="00F46CB8"/>
    <w:rsid w:val="00F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9FFC63B3F4057A9D8898F3130668A">
    <w:name w:val="B919FFC63B3F4057A9D8898F3130668A"/>
  </w:style>
  <w:style w:type="paragraph" w:customStyle="1" w:styleId="902916E7B6C74E64A5FAA766E47E0C41">
    <w:name w:val="902916E7B6C74E64A5FAA766E47E0C41"/>
  </w:style>
  <w:style w:type="paragraph" w:customStyle="1" w:styleId="A2C7762D2F00473EB15B208867E8E038">
    <w:name w:val="A2C7762D2F00473EB15B208867E8E038"/>
  </w:style>
  <w:style w:type="paragraph" w:customStyle="1" w:styleId="415FE59AAD4C4112BAE6812AF594E146">
    <w:name w:val="415FE59AAD4C4112BAE6812AF594E146"/>
  </w:style>
  <w:style w:type="paragraph" w:customStyle="1" w:styleId="AAE4673713E04139A47186DA5AFF812E">
    <w:name w:val="AAE4673713E04139A47186DA5AFF812E"/>
  </w:style>
  <w:style w:type="paragraph" w:customStyle="1" w:styleId="BA923DEB803945F490A61B054746D2CE">
    <w:name w:val="BA923DEB803945F490A61B054746D2CE"/>
  </w:style>
  <w:style w:type="paragraph" w:customStyle="1" w:styleId="C6594A9CA69E4B1B8EA9599D98FD2490">
    <w:name w:val="C6594A9CA69E4B1B8EA9599D98FD2490"/>
  </w:style>
  <w:style w:type="paragraph" w:customStyle="1" w:styleId="0568C921F407487BB509ACC206FD1752">
    <w:name w:val="0568C921F407487BB509ACC206FD1752"/>
  </w:style>
  <w:style w:type="paragraph" w:customStyle="1" w:styleId="E1F3C5B1D4A14CBF853D38CA8814DC25">
    <w:name w:val="E1F3C5B1D4A14CBF853D38CA8814DC25"/>
  </w:style>
  <w:style w:type="paragraph" w:customStyle="1" w:styleId="0A426E33202A4B619FFE0C1BAD221C48">
    <w:name w:val="0A426E33202A4B619FFE0C1BAD221C48"/>
  </w:style>
  <w:style w:type="paragraph" w:customStyle="1" w:styleId="10D196FD196946FD9912F8B7D3FC9745">
    <w:name w:val="10D196FD196946FD9912F8B7D3FC9745"/>
  </w:style>
  <w:style w:type="paragraph" w:customStyle="1" w:styleId="B37A807880A048B68C72686CA041F630">
    <w:name w:val="B37A807880A048B68C72686CA041F630"/>
  </w:style>
  <w:style w:type="paragraph" w:customStyle="1" w:styleId="E7FE00B8ED604A9CAEC773486E01B737">
    <w:name w:val="E7FE00B8ED604A9CAEC773486E01B737"/>
  </w:style>
  <w:style w:type="paragraph" w:customStyle="1" w:styleId="70556BB6DBCD4947A75963153558517D">
    <w:name w:val="70556BB6DBCD4947A75963153558517D"/>
  </w:style>
  <w:style w:type="paragraph" w:customStyle="1" w:styleId="38CD6F4B796E4325AE2DEF84BE86CDC7">
    <w:name w:val="38CD6F4B796E4325AE2DEF84BE86CDC7"/>
  </w:style>
  <w:style w:type="paragraph" w:customStyle="1" w:styleId="82985C969E9E4BD19CF16F06F29B092B">
    <w:name w:val="82985C969E9E4BD19CF16F06F29B092B"/>
  </w:style>
  <w:style w:type="paragraph" w:customStyle="1" w:styleId="F1E85F48865240C4A50D5E6AF0D4E3B5">
    <w:name w:val="F1E85F48865240C4A50D5E6AF0D4E3B5"/>
  </w:style>
  <w:style w:type="paragraph" w:customStyle="1" w:styleId="EE349237473E410D9745B79F2434A5D6">
    <w:name w:val="EE349237473E410D9745B79F2434A5D6"/>
  </w:style>
  <w:style w:type="paragraph" w:customStyle="1" w:styleId="D4375241AC4C4C4DBE280B56CB167FFD">
    <w:name w:val="D4375241AC4C4C4DBE280B56CB167FFD"/>
  </w:style>
  <w:style w:type="paragraph" w:customStyle="1" w:styleId="6C7909802B6A4729A41E61ED6917854F">
    <w:name w:val="6C7909802B6A4729A41E61ED6917854F"/>
  </w:style>
  <w:style w:type="paragraph" w:customStyle="1" w:styleId="B94526BA9A194933B4B4F2E717363E0B">
    <w:name w:val="B94526BA9A194933B4B4F2E717363E0B"/>
  </w:style>
  <w:style w:type="paragraph" w:customStyle="1" w:styleId="ECEDA191B5F340549B13C1C579175C8A">
    <w:name w:val="ECEDA191B5F340549B13C1C579175C8A"/>
  </w:style>
  <w:style w:type="paragraph" w:customStyle="1" w:styleId="179A91DB7F2D40CCB0C1874356DCFA73">
    <w:name w:val="179A91DB7F2D40CCB0C1874356DCFA73"/>
  </w:style>
  <w:style w:type="paragraph" w:customStyle="1" w:styleId="B0485E972D5148B88B85BCD47A01E479">
    <w:name w:val="B0485E972D5148B88B85BCD47A01E479"/>
    <w:rsid w:val="00F46CB8"/>
  </w:style>
  <w:style w:type="paragraph" w:customStyle="1" w:styleId="7C773DE8F8154C7D8DDF1858C628E015">
    <w:name w:val="7C773DE8F8154C7D8DDF1858C628E015"/>
    <w:rsid w:val="00F46CB8"/>
  </w:style>
  <w:style w:type="paragraph" w:customStyle="1" w:styleId="2EA5C830EEA246688038CA60BA13B4D3">
    <w:name w:val="2EA5C830EEA246688038CA60BA13B4D3"/>
    <w:rsid w:val="00F46CB8"/>
  </w:style>
  <w:style w:type="paragraph" w:customStyle="1" w:styleId="7DDAC6997E0A4502BC1837A957719EA0">
    <w:name w:val="7DDAC6997E0A4502BC1837A957719EA0"/>
    <w:rsid w:val="00F46CB8"/>
  </w:style>
  <w:style w:type="paragraph" w:customStyle="1" w:styleId="0973EF7659F6400BB5AEC03C6235C7C8">
    <w:name w:val="0973EF7659F6400BB5AEC03C6235C7C8"/>
    <w:rsid w:val="00F46CB8"/>
  </w:style>
  <w:style w:type="paragraph" w:customStyle="1" w:styleId="C71F0EDEB31A4C288B903043BC2A8F2B">
    <w:name w:val="C71F0EDEB31A4C288B903043BC2A8F2B"/>
    <w:rsid w:val="00F46CB8"/>
  </w:style>
  <w:style w:type="paragraph" w:customStyle="1" w:styleId="88111F255B5341D4B27B57657E7CF812">
    <w:name w:val="88111F255B5341D4B27B57657E7CF812"/>
    <w:rsid w:val="00F46CB8"/>
  </w:style>
  <w:style w:type="paragraph" w:customStyle="1" w:styleId="87FAE0091F274872AA6D8FFE5BE839FE">
    <w:name w:val="87FAE0091F274872AA6D8FFE5BE839FE"/>
    <w:rsid w:val="00F46CB8"/>
  </w:style>
  <w:style w:type="paragraph" w:customStyle="1" w:styleId="EADEB6B453424C19BAEE5E97DFB6A1DD">
    <w:name w:val="EADEB6B453424C19BAEE5E97DFB6A1DD"/>
    <w:rsid w:val="00F46CB8"/>
  </w:style>
  <w:style w:type="paragraph" w:customStyle="1" w:styleId="D01BE2BBDD234E678D29706AEDCAC597">
    <w:name w:val="D01BE2BBDD234E678D29706AEDCAC597"/>
    <w:rsid w:val="00F46C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plan.dotx</Template>
  <TotalTime>1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</dc:creator>
  <cp:lastModifiedBy>Mary</cp:lastModifiedBy>
  <cp:revision>3</cp:revision>
  <dcterms:created xsi:type="dcterms:W3CDTF">2019-06-14T12:53:00Z</dcterms:created>
  <dcterms:modified xsi:type="dcterms:W3CDTF">2019-06-14T12:54:00Z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